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0074C" w:rsidRDefault="0010074C" w:rsidP="0010074C">
      <w:pPr>
        <w:spacing w:line="360" w:lineRule="auto"/>
        <w:contextualSpacing/>
      </w:pPr>
      <w:proofErr w:type="gramStart"/>
      <w:r>
        <w:t>m507</w:t>
      </w:r>
      <w:proofErr w:type="gramEnd"/>
      <w:r>
        <w:t xml:space="preserve"> Summary</w:t>
      </w:r>
    </w:p>
    <w:p w:rsidR="0010074C" w:rsidRDefault="0010074C" w:rsidP="0010074C">
      <w:pPr>
        <w:spacing w:line="360" w:lineRule="auto"/>
        <w:contextualSpacing/>
      </w:pPr>
      <w:proofErr w:type="spellStart"/>
      <w:r>
        <w:t>Scotti</w:t>
      </w:r>
      <w:proofErr w:type="spellEnd"/>
      <w:r>
        <w:t xml:space="preserve"> </w:t>
      </w:r>
      <w:proofErr w:type="spellStart"/>
      <w:r>
        <w:t>Bozarth</w:t>
      </w:r>
      <w:proofErr w:type="spellEnd"/>
    </w:p>
    <w:p w:rsidR="0010074C" w:rsidRDefault="0010074C" w:rsidP="0010074C">
      <w:pPr>
        <w:spacing w:line="360" w:lineRule="auto"/>
        <w:contextualSpacing/>
      </w:pPr>
      <w:r>
        <w:t>January 23rd, 2016</w:t>
      </w:r>
    </w:p>
    <w:p w:rsidR="0010074C" w:rsidRDefault="0010074C" w:rsidP="0010074C">
      <w:pPr>
        <w:spacing w:line="360" w:lineRule="auto"/>
        <w:contextualSpacing/>
      </w:pPr>
      <w:r>
        <w:t>Abstract</w:t>
      </w:r>
    </w:p>
    <w:p w:rsidR="00F941A6" w:rsidRDefault="0010074C" w:rsidP="0010074C">
      <w:pPr>
        <w:spacing w:line="360" w:lineRule="auto"/>
        <w:contextualSpacing/>
      </w:pPr>
      <w:r>
        <w:t xml:space="preserve">The goal of </w:t>
      </w:r>
      <w:r>
        <w:t>this</w:t>
      </w:r>
      <w:r>
        <w:t xml:space="preserve"> project was to create a device using one of the mechanical </w:t>
      </w:r>
      <w:r>
        <w:t>movements</w:t>
      </w:r>
      <w:r>
        <w:t xml:space="preserve"> describes in the 507 mechanical </w:t>
      </w:r>
      <w:r>
        <w:t>movements</w:t>
      </w:r>
      <w:r>
        <w:t>. Early on i</w:t>
      </w:r>
      <w:r>
        <w:t>t was</w:t>
      </w:r>
      <w:r>
        <w:t xml:space="preserve"> decided to use the gearing to gear the motor into a simple clock. Mechanical movement 68 was used in </w:t>
      </w:r>
      <w:r>
        <w:t>conjunction</w:t>
      </w:r>
      <w:r>
        <w:t xml:space="preserve"> with the prime mover. This provided a simple way to gear the 30rpm motor with 2 teeth into a larger gear, along with introducing a stop in order to prevent the gear from sliding back. Mechanical </w:t>
      </w:r>
      <w:r>
        <w:t>movement</w:t>
      </w:r>
      <w:r>
        <w:t xml:space="preserve"> 34 was used as an endpoint. With the orbit gear being attached to the faceplate with exactly 60 teeth. The gearing makes certain that as long as the prime mover does a constant 30 rpm that the outer gear will make one revolution every minute. The prime mover was attached to the 2 tooth gear through use of a motor hub. 2 m 1.6 screws were used to attach the motor to the base plate. </w:t>
      </w:r>
      <w:proofErr w:type="gramStart"/>
      <w:r>
        <w:t>the</w:t>
      </w:r>
      <w:proofErr w:type="gramEnd"/>
      <w:r>
        <w:t xml:space="preserve"> circular gear and ten tooth gear were attached to each other through the use of 1/8th inch pins. A ball bearing was pressed into the circle gear, and a nut and bolt was used to attach them to the base plate. The orbit gear and the faceplate where also attached to each other through the use of 1/8th inch pins. A ball </w:t>
      </w:r>
      <w:r>
        <w:t>bearing</w:t>
      </w:r>
      <w:r>
        <w:t xml:space="preserve"> was reamed into the faceplate, and a bolt and nut where used to secure it to the baseplate. 3 custom 3/16th inch washer and 3 plastic 1/16th inch washers were used to suspend it</w:t>
      </w:r>
    </w:p>
    <w:p w:rsidR="0010074C" w:rsidRDefault="0010074C" w:rsidP="0010074C">
      <w:pPr>
        <w:spacing w:line="360" w:lineRule="auto"/>
        <w:contextualSpacing/>
      </w:pPr>
      <w:r>
        <w:t>Status</w:t>
      </w:r>
    </w:p>
    <w:p w:rsidR="0010074C" w:rsidRDefault="0010074C" w:rsidP="0010074C">
      <w:pPr>
        <w:spacing w:line="360" w:lineRule="auto"/>
        <w:contextualSpacing/>
      </w:pPr>
      <w:r>
        <w:t>Currently the design is complete and fully operational.</w:t>
      </w:r>
    </w:p>
    <w:p w:rsidR="0010074C" w:rsidRDefault="0010074C" w:rsidP="0010074C">
      <w:pPr>
        <w:spacing w:line="360" w:lineRule="auto"/>
        <w:contextualSpacing/>
      </w:pPr>
      <w:r>
        <w:t>Introduction and Operation</w:t>
      </w:r>
    </w:p>
    <w:p w:rsidR="0010074C" w:rsidRDefault="0010074C" w:rsidP="0010074C">
      <w:pPr>
        <w:spacing w:line="360" w:lineRule="auto"/>
        <w:contextualSpacing/>
      </w:pPr>
      <w:r>
        <w:t xml:space="preserve">Overall the gearing is somewhat simple. A gear with 2 teeth is attached to the motor, which revolves at 30 rpm. Once every half revolution it ticks a specially made gear designed to stop itself without other teeth to interact with. Attached to this gear is a gear with then teeth, which in turn, interacts with the orbit gear with 60 teeth. Overall the gear should do one revolution every minute under ideal circumstances. </w:t>
      </w:r>
    </w:p>
    <w:p w:rsidR="0010074C" w:rsidRDefault="0010074C" w:rsidP="0010074C">
      <w:pPr>
        <w:spacing w:line="360" w:lineRule="auto"/>
        <w:contextualSpacing/>
      </w:pPr>
    </w:p>
    <w:p w:rsidR="0010074C" w:rsidRDefault="0010074C" w:rsidP="0010074C">
      <w:pPr>
        <w:spacing w:line="360" w:lineRule="auto"/>
        <w:contextualSpacing/>
      </w:pPr>
    </w:p>
    <w:p w:rsidR="0010074C" w:rsidRDefault="0010074C" w:rsidP="0010074C">
      <w:pPr>
        <w:spacing w:line="360" w:lineRule="auto"/>
        <w:contextualSpacing/>
      </w:pPr>
    </w:p>
    <w:p w:rsidR="0010074C" w:rsidRDefault="0010074C" w:rsidP="0010074C">
      <w:pPr>
        <w:spacing w:line="360" w:lineRule="auto"/>
        <w:contextualSpacing/>
      </w:pPr>
      <w:r>
        <w:t>Continued on next page</w:t>
      </w:r>
    </w:p>
    <w:p w:rsidR="0010074C" w:rsidRDefault="0010074C" w:rsidP="0010074C">
      <w:pPr>
        <w:spacing w:line="360" w:lineRule="auto"/>
        <w:contextualSpacing/>
      </w:pPr>
    </w:p>
    <w:p w:rsidR="0010074C" w:rsidRDefault="0010074C" w:rsidP="0010074C">
      <w:pPr>
        <w:spacing w:line="360" w:lineRule="auto"/>
        <w:contextualSpacing/>
      </w:pPr>
    </w:p>
    <w:p w:rsidR="0010074C" w:rsidRDefault="0010074C" w:rsidP="0010074C">
      <w:pPr>
        <w:spacing w:line="360" w:lineRule="auto"/>
        <w:contextualSpacing/>
      </w:pPr>
      <w:r>
        <w:lastRenderedPageBreak/>
        <w:t xml:space="preserve">Design, Construction &amp; Operation </w:t>
      </w:r>
    </w:p>
    <w:p w:rsidR="0010074C" w:rsidRDefault="0010074C" w:rsidP="0010074C">
      <w:pPr>
        <w:spacing w:line="360" w:lineRule="auto"/>
        <w:contextualSpacing/>
      </w:pPr>
      <w:r>
        <w:t>Below is a table of the gears designed for this project,</w:t>
      </w:r>
      <w:r w:rsidRPr="0010074C">
        <w:t xml:space="preserve"> picture</w:t>
      </w:r>
      <w:r>
        <w:t>s</w:t>
      </w:r>
      <w:r w:rsidRPr="0010074C">
        <w:t xml:space="preserve"> and video of the final mechanism</w:t>
      </w:r>
      <w:r>
        <w:t xml:space="preserve">? Parts and renders are not to scale. </w:t>
      </w:r>
    </w:p>
    <w:p w:rsidR="0010074C" w:rsidRDefault="0010074C" w:rsidP="0010074C">
      <w:pPr>
        <w:spacing w:line="360" w:lineRule="auto"/>
        <w:contextualSpacing/>
        <w:rPr>
          <w:noProof/>
        </w:rPr>
      </w:pPr>
      <w:r>
        <w:rPr>
          <w:noProof/>
        </w:rPr>
        <w:drawing>
          <wp:inline distT="0" distB="0" distL="0" distR="0" wp14:anchorId="12C69E1D" wp14:editId="47313343">
            <wp:extent cx="2926080" cy="1856038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891" t="16722"/>
                    <a:stretch/>
                  </pic:blipFill>
                  <pic:spPr bwMode="auto">
                    <a:xfrm>
                      <a:off x="0" y="0"/>
                      <a:ext cx="2926080" cy="1856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2061" w:rsidRPr="00872061">
        <w:rPr>
          <w:noProof/>
        </w:rPr>
        <w:t xml:space="preserve"> </w:t>
      </w:r>
      <w:r w:rsidR="00872061">
        <w:rPr>
          <w:noProof/>
        </w:rPr>
        <w:drawing>
          <wp:inline distT="0" distB="0" distL="0" distR="0" wp14:anchorId="107D9BBC" wp14:editId="5CCBE2CD">
            <wp:extent cx="2926080" cy="1915088"/>
            <wp:effectExtent l="0" t="0" r="762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9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061" w:rsidRDefault="00872061" w:rsidP="0010074C">
      <w:pPr>
        <w:spacing w:line="360" w:lineRule="auto"/>
        <w:contextualSpacing/>
        <w:rPr>
          <w:noProof/>
        </w:rPr>
      </w:pPr>
    </w:p>
    <w:p w:rsidR="00872061" w:rsidRDefault="00872061" w:rsidP="0010074C">
      <w:pPr>
        <w:spacing w:line="360" w:lineRule="auto"/>
        <w:contextualSpacing/>
        <w:rPr>
          <w:noProof/>
        </w:rPr>
      </w:pPr>
      <w:r>
        <w:rPr>
          <w:noProof/>
        </w:rPr>
        <w:drawing>
          <wp:inline distT="0" distB="0" distL="0" distR="0" wp14:anchorId="70FA6BDA" wp14:editId="4F17893C">
            <wp:extent cx="2926080" cy="1726384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85" t="15667" r="962" b="3951"/>
                    <a:stretch/>
                  </pic:blipFill>
                  <pic:spPr bwMode="auto">
                    <a:xfrm>
                      <a:off x="0" y="0"/>
                      <a:ext cx="2926080" cy="172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20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86D034" wp14:editId="6E35E6C3">
            <wp:extent cx="2926080" cy="1906321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90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2061">
        <w:rPr>
          <w:noProof/>
        </w:rPr>
        <w:t xml:space="preserve"> </w:t>
      </w:r>
    </w:p>
    <w:p w:rsidR="00872061" w:rsidRDefault="00872061" w:rsidP="0010074C">
      <w:pPr>
        <w:spacing w:line="360" w:lineRule="auto"/>
        <w:contextualSpacing/>
        <w:rPr>
          <w:noProof/>
        </w:rPr>
      </w:pPr>
    </w:p>
    <w:p w:rsidR="00872061" w:rsidRDefault="00872061" w:rsidP="0010074C">
      <w:pPr>
        <w:spacing w:line="360" w:lineRule="auto"/>
        <w:contextualSpacing/>
        <w:rPr>
          <w:noProof/>
        </w:rPr>
      </w:pPr>
      <w:r>
        <w:rPr>
          <w:noProof/>
        </w:rPr>
        <w:drawing>
          <wp:inline distT="0" distB="0" distL="0" distR="0" wp14:anchorId="5BC89195" wp14:editId="0777D79C">
            <wp:extent cx="2926080" cy="1835984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83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20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88F74E" wp14:editId="271A3A49">
            <wp:extent cx="2926080" cy="2796659"/>
            <wp:effectExtent l="0" t="0" r="762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79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061" w:rsidRDefault="00872061" w:rsidP="0010074C">
      <w:pPr>
        <w:spacing w:line="360" w:lineRule="auto"/>
        <w:contextualSpacing/>
      </w:pPr>
      <w:r>
        <w:rPr>
          <w:noProof/>
        </w:rPr>
        <w:lastRenderedPageBreak/>
        <w:drawing>
          <wp:inline distT="0" distB="0" distL="0" distR="0" wp14:anchorId="1561B71D" wp14:editId="284F26ED">
            <wp:extent cx="5943600" cy="48202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061" w:rsidRDefault="00FE4C20" w:rsidP="0010074C">
      <w:pPr>
        <w:spacing w:line="360" w:lineRule="auto"/>
        <w:contextualSpacing/>
      </w:pPr>
      <w:r>
        <w:rPr>
          <w:noProof/>
        </w:rPr>
        <w:drawing>
          <wp:inline distT="0" distB="0" distL="0" distR="0" wp14:anchorId="55081274" wp14:editId="31B8D591">
            <wp:extent cx="3067050" cy="2400300"/>
            <wp:effectExtent l="0" t="0" r="0" b="0"/>
            <wp:docPr id="9" name="Picture 9" descr="C:\Users\sbozarth\Downloads\WP_20160123_15_44_42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bozarth\Downloads\WP_20160123_15_44_42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5" t="15375" r="22993" b="7126"/>
                    <a:stretch/>
                  </pic:blipFill>
                  <pic:spPr bwMode="auto">
                    <a:xfrm>
                      <a:off x="0" y="0"/>
                      <a:ext cx="3069358" cy="2402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object w:dxaOrig="3705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5.25pt;height:40.5pt" o:ole="">
            <v:imagedata r:id="rId12" o:title=""/>
          </v:shape>
          <o:OLEObject Type="Embed" ProgID="Package" ShapeID="_x0000_i1025" DrawAspect="Content" ObjectID="_1515070082" r:id="rId13"/>
        </w:object>
      </w:r>
      <w:bookmarkStart w:id="0" w:name="_GoBack"/>
      <w:bookmarkEnd w:id="0"/>
    </w:p>
    <w:sectPr w:rsidR="008720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074C"/>
    <w:rsid w:val="0010074C"/>
    <w:rsid w:val="00194F68"/>
    <w:rsid w:val="006C74AC"/>
    <w:rsid w:val="00872061"/>
    <w:rsid w:val="00E5008D"/>
    <w:rsid w:val="00FE4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7F47A39-C949-4484-84B9-D65E99A5E8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oleObject" Target="embeddings/oleObject1.bin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B6A2E753.dotm</Template>
  <TotalTime>34</TotalTime>
  <Pages>3</Pages>
  <Words>322</Words>
  <Characters>1840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sbozarth</dc:creator>
  <cp:keywords/>
  <dc:description/>
  <cp:lastModifiedBy>sbozarth</cp:lastModifiedBy>
  <cp:revision>1</cp:revision>
  <dcterms:created xsi:type="dcterms:W3CDTF">2016-01-23T20:28:00Z</dcterms:created>
  <dcterms:modified xsi:type="dcterms:W3CDTF">2016-01-23T21:02:00Z</dcterms:modified>
</cp:coreProperties>
</file>